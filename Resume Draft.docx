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9D0C29" w:rsidP="00913946">
            <w:pPr>
              <w:pStyle w:val="Title"/>
            </w:pPr>
            <w:r>
              <w:t>Thomas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Craig</w:t>
            </w:r>
          </w:p>
          <w:p w:rsidR="00692703" w:rsidRPr="00CF1A49" w:rsidRDefault="009D0C29" w:rsidP="00913946">
            <w:pPr>
              <w:pStyle w:val="ContactInfo"/>
              <w:contextualSpacing w:val="0"/>
            </w:pPr>
            <w:r>
              <w:t xml:space="preserve">7701 </w:t>
            </w:r>
            <w:proofErr w:type="spellStart"/>
            <w:r>
              <w:t>Cullingtree</w:t>
            </w:r>
            <w:proofErr w:type="spellEnd"/>
            <w:r>
              <w:t xml:space="preserve"> Lane, Wake Forest NC 27587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9DB1D48E3C14C8D9313CE41D106746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(919)-608-6177</w:t>
            </w:r>
          </w:p>
          <w:p w:rsidR="00692703" w:rsidRPr="00CF1A49" w:rsidRDefault="009D0C29" w:rsidP="00913946">
            <w:pPr>
              <w:pStyle w:val="ContactInfoEmphasis"/>
              <w:contextualSpacing w:val="0"/>
            </w:pPr>
            <w:r>
              <w:t>craigth@appstate.edu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697FF53E5F64694AC8EF8DD5DAC7F1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&lt;LinkedIn: In Progress&gt;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9D0C29" w:rsidP="00913946">
            <w:pPr>
              <w:contextualSpacing w:val="0"/>
            </w:pPr>
            <w:r>
              <w:t>Restate Work Philosophy: I am naturally empathetic and I have played many games. Despite this, I do not see the “games” that we will be making as games. I understand that their functionality and purpose is to be as realistic and perfect as possible to best be used for medical purposes. As such, I will strive to provide clear, constructive feedback.</w:t>
            </w:r>
          </w:p>
        </w:tc>
      </w:tr>
    </w:tbl>
    <w:p w:rsidR="004E01EB" w:rsidRPr="00CF1A49" w:rsidRDefault="0094481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D9E34AA4FAC4B1FBF9C483C6811BB0F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9D0C29">
        <w:tc>
          <w:tcPr>
            <w:tcW w:w="9290" w:type="dxa"/>
          </w:tcPr>
          <w:p w:rsidR="001D0BF1" w:rsidRPr="00CF1A49" w:rsidRDefault="009D0C29" w:rsidP="001D0BF1">
            <w:pPr>
              <w:pStyle w:val="Heading3"/>
              <w:contextualSpacing w:val="0"/>
              <w:outlineLvl w:val="2"/>
            </w:pPr>
            <w:r>
              <w:t>JuNE 2017</w:t>
            </w:r>
            <w:r w:rsidR="001D0BF1" w:rsidRPr="00CF1A49">
              <w:t xml:space="preserve"> – </w:t>
            </w:r>
            <w:r>
              <w:t>August 2017</w:t>
            </w:r>
          </w:p>
          <w:p w:rsidR="001D0BF1" w:rsidRPr="00CF1A49" w:rsidRDefault="009D0C29" w:rsidP="001D0BF1">
            <w:pPr>
              <w:pStyle w:val="Heading2"/>
              <w:contextualSpacing w:val="0"/>
              <w:outlineLvl w:val="1"/>
            </w:pPr>
            <w:r>
              <w:t>Counselor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iD Tech</w:t>
            </w:r>
          </w:p>
          <w:p w:rsidR="001E3120" w:rsidRPr="00CF1A49" w:rsidRDefault="009D0C29" w:rsidP="001D0BF1">
            <w:pPr>
              <w:contextualSpacing w:val="0"/>
            </w:pPr>
            <w:r>
              <w:t>I taught children in the ages of 10-12 how to program in various languages such as Java. I also assisted in the curriculum of other counselors, making their courses more engaging and improving the children’s knowledge and retention of the material</w:t>
            </w:r>
          </w:p>
        </w:tc>
      </w:tr>
    </w:tbl>
    <w:sdt>
      <w:sdtPr>
        <w:alias w:val="Education:"/>
        <w:tag w:val="Education:"/>
        <w:id w:val="-1908763273"/>
        <w:placeholder>
          <w:docPart w:val="EFB97DFD3F9546FA85EF6CAEC703121D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9D0C29">
        <w:tc>
          <w:tcPr>
            <w:tcW w:w="9290" w:type="dxa"/>
          </w:tcPr>
          <w:p w:rsidR="001D0BF1" w:rsidRPr="00CF1A49" w:rsidRDefault="009D0C29" w:rsidP="001D0BF1">
            <w:pPr>
              <w:pStyle w:val="Heading3"/>
              <w:contextualSpacing w:val="0"/>
              <w:outlineLvl w:val="2"/>
            </w:pPr>
            <w:r>
              <w:t>2016-2020</w:t>
            </w:r>
          </w:p>
          <w:p w:rsidR="001D0BF1" w:rsidRPr="00CF1A49" w:rsidRDefault="009D0C29" w:rsidP="001D0BF1">
            <w:pPr>
              <w:pStyle w:val="Heading2"/>
              <w:contextualSpacing w:val="0"/>
              <w:outlineLvl w:val="1"/>
            </w:pPr>
            <w:r>
              <w:t>Computer Science BA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Appalachian State university</w:t>
            </w:r>
          </w:p>
          <w:p w:rsidR="007538DC" w:rsidRPr="00CF1A49" w:rsidRDefault="009D0C29" w:rsidP="007538DC">
            <w:pPr>
              <w:contextualSpacing w:val="0"/>
            </w:pPr>
            <w:r>
              <w:t>I am currently an undergraduate in Appalachian State’s Computer Science program. My GPA is a 3.1.</w:t>
            </w:r>
          </w:p>
        </w:tc>
      </w:tr>
    </w:tbl>
    <w:sdt>
      <w:sdtPr>
        <w:alias w:val="Skills:"/>
        <w:tag w:val="Skills:"/>
        <w:id w:val="-1392877668"/>
        <w:placeholder>
          <w:docPart w:val="BA23552D89C045F68C877AEF12EC780C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9D0C29" w:rsidP="006E1507">
            <w:pPr>
              <w:pStyle w:val="ListBullet"/>
              <w:contextualSpacing w:val="0"/>
            </w:pPr>
            <w:r>
              <w:t>Intense Attention to Detail</w:t>
            </w:r>
          </w:p>
          <w:p w:rsidR="001F4E6D" w:rsidRPr="006E1507" w:rsidRDefault="009D0C29" w:rsidP="006E1507">
            <w:pPr>
              <w:pStyle w:val="ListBullet"/>
              <w:contextualSpacing w:val="0"/>
            </w:pPr>
            <w:r>
              <w:t>Hard-working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9D0C29" w:rsidP="006E1507">
            <w:pPr>
              <w:pStyle w:val="ListBullet"/>
              <w:contextualSpacing w:val="0"/>
            </w:pPr>
            <w:r>
              <w:t>Can work in groups or independently</w:t>
            </w:r>
          </w:p>
          <w:p w:rsidR="001E3120" w:rsidRPr="006E1507" w:rsidRDefault="009D0C29" w:rsidP="006E1507">
            <w:pPr>
              <w:pStyle w:val="ListBullet"/>
              <w:contextualSpacing w:val="0"/>
            </w:pPr>
            <w:r>
              <w:t>Provides clear and helpful feedback</w:t>
            </w:r>
          </w:p>
          <w:p w:rsidR="001E3120" w:rsidRPr="006E1507" w:rsidRDefault="001E3120" w:rsidP="009D0C2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84EF7FA0674B4B01AE8657D84EDEB34C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9D0C29" w:rsidP="006E1507">
      <w:r>
        <w:t xml:space="preserve">I spend most of my free time as a moderator of an extensive (4000+ members) Discord server where I handle both disciplinary functions and technical support. I am well-respected on that server and treat it almost as a job, </w:t>
      </w:r>
      <w:r w:rsidR="00642DBF">
        <w:t>and I always strive to be as amiable as possible around all members of the server, regardless of rank or status.</w:t>
      </w:r>
      <w:bookmarkStart w:id="0" w:name="_GoBack"/>
      <w:bookmarkEnd w:id="0"/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813" w:rsidRDefault="00944813" w:rsidP="0068194B">
      <w:r>
        <w:separator/>
      </w:r>
    </w:p>
    <w:p w:rsidR="00944813" w:rsidRDefault="00944813"/>
    <w:p w:rsidR="00944813" w:rsidRDefault="00944813"/>
  </w:endnote>
  <w:endnote w:type="continuationSeparator" w:id="0">
    <w:p w:rsidR="00944813" w:rsidRDefault="00944813" w:rsidP="0068194B">
      <w:r>
        <w:continuationSeparator/>
      </w:r>
    </w:p>
    <w:p w:rsidR="00944813" w:rsidRDefault="00944813"/>
    <w:p w:rsidR="00944813" w:rsidRDefault="009448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813" w:rsidRDefault="00944813" w:rsidP="0068194B">
      <w:r>
        <w:separator/>
      </w:r>
    </w:p>
    <w:p w:rsidR="00944813" w:rsidRDefault="00944813"/>
    <w:p w:rsidR="00944813" w:rsidRDefault="00944813"/>
  </w:footnote>
  <w:footnote w:type="continuationSeparator" w:id="0">
    <w:p w:rsidR="00944813" w:rsidRDefault="00944813" w:rsidP="0068194B">
      <w:r>
        <w:continuationSeparator/>
      </w:r>
    </w:p>
    <w:p w:rsidR="00944813" w:rsidRDefault="00944813"/>
    <w:p w:rsidR="00944813" w:rsidRDefault="009448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C48E80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29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2DBF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813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0C29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9E4CD"/>
  <w15:chartTrackingRefBased/>
  <w15:docId w15:val="{2603873D-B0D8-4D0B-97D3-2B931DB2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igth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DB1D48E3C14C8D9313CE41D1067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279F3-6688-4ECF-BE7A-11299ADC6AAF}"/>
      </w:docPartPr>
      <w:docPartBody>
        <w:p w:rsidR="00000000" w:rsidRDefault="00FA2DBF">
          <w:pPr>
            <w:pStyle w:val="29DB1D48E3C14C8D9313CE41D1067464"/>
          </w:pPr>
          <w:r w:rsidRPr="00CF1A49">
            <w:t>·</w:t>
          </w:r>
        </w:p>
      </w:docPartBody>
    </w:docPart>
    <w:docPart>
      <w:docPartPr>
        <w:name w:val="E697FF53E5F64694AC8EF8DD5DAC7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ABAC2-AF0D-47F4-BD33-9E7E15BE2A20}"/>
      </w:docPartPr>
      <w:docPartBody>
        <w:p w:rsidR="00000000" w:rsidRDefault="00FA2DBF">
          <w:pPr>
            <w:pStyle w:val="E697FF53E5F64694AC8EF8DD5DAC7F11"/>
          </w:pPr>
          <w:r w:rsidRPr="00CF1A49">
            <w:t>·</w:t>
          </w:r>
        </w:p>
      </w:docPartBody>
    </w:docPart>
    <w:docPart>
      <w:docPartPr>
        <w:name w:val="ED9E34AA4FAC4B1FBF9C483C6811B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E8DF2-9B60-464E-9FC3-30A948A6717C}"/>
      </w:docPartPr>
      <w:docPartBody>
        <w:p w:rsidR="00000000" w:rsidRDefault="00FA2DBF">
          <w:pPr>
            <w:pStyle w:val="ED9E34AA4FAC4B1FBF9C483C6811BB0F"/>
          </w:pPr>
          <w:r w:rsidRPr="00CF1A49">
            <w:t>Experience</w:t>
          </w:r>
        </w:p>
      </w:docPartBody>
    </w:docPart>
    <w:docPart>
      <w:docPartPr>
        <w:name w:val="EFB97DFD3F9546FA85EF6CAEC7031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B257-DA83-4098-98F7-012B72656567}"/>
      </w:docPartPr>
      <w:docPartBody>
        <w:p w:rsidR="00000000" w:rsidRDefault="00FA2DBF">
          <w:pPr>
            <w:pStyle w:val="EFB97DFD3F9546FA85EF6CAEC703121D"/>
          </w:pPr>
          <w:r w:rsidRPr="00CF1A49">
            <w:t>Education</w:t>
          </w:r>
        </w:p>
      </w:docPartBody>
    </w:docPart>
    <w:docPart>
      <w:docPartPr>
        <w:name w:val="BA23552D89C045F68C877AEF12EC7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41415-4B4C-4D9C-B183-D665B526B754}"/>
      </w:docPartPr>
      <w:docPartBody>
        <w:p w:rsidR="00000000" w:rsidRDefault="00FA2DBF">
          <w:pPr>
            <w:pStyle w:val="BA23552D89C045F68C877AEF12EC780C"/>
          </w:pPr>
          <w:r w:rsidRPr="00CF1A49">
            <w:t>Skills</w:t>
          </w:r>
        </w:p>
      </w:docPartBody>
    </w:docPart>
    <w:docPart>
      <w:docPartPr>
        <w:name w:val="84EF7FA0674B4B01AE8657D84EDEB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87B3C-AE5D-444D-A1F1-6E5B35AF6CB9}"/>
      </w:docPartPr>
      <w:docPartBody>
        <w:p w:rsidR="00000000" w:rsidRDefault="00FA2DBF">
          <w:pPr>
            <w:pStyle w:val="84EF7FA0674B4B01AE8657D84EDEB34C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BF"/>
    <w:rsid w:val="00FA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A2C42602524904A01D5CA6C9EBA602">
    <w:name w:val="AFA2C42602524904A01D5CA6C9EBA60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35F3A99B9BF428497CA167A65EDE544">
    <w:name w:val="F35F3A99B9BF428497CA167A65EDE544"/>
  </w:style>
  <w:style w:type="paragraph" w:customStyle="1" w:styleId="BF90FA22F4364D059D67192B4FE7DFCB">
    <w:name w:val="BF90FA22F4364D059D67192B4FE7DFCB"/>
  </w:style>
  <w:style w:type="paragraph" w:customStyle="1" w:styleId="29DB1D48E3C14C8D9313CE41D1067464">
    <w:name w:val="29DB1D48E3C14C8D9313CE41D1067464"/>
  </w:style>
  <w:style w:type="paragraph" w:customStyle="1" w:styleId="68577F4C657E439FAF7421C625A5B12E">
    <w:name w:val="68577F4C657E439FAF7421C625A5B12E"/>
  </w:style>
  <w:style w:type="paragraph" w:customStyle="1" w:styleId="D76080AF83F045C8A24BC76295A5F7FA">
    <w:name w:val="D76080AF83F045C8A24BC76295A5F7FA"/>
  </w:style>
  <w:style w:type="paragraph" w:customStyle="1" w:styleId="E697FF53E5F64694AC8EF8DD5DAC7F11">
    <w:name w:val="E697FF53E5F64694AC8EF8DD5DAC7F11"/>
  </w:style>
  <w:style w:type="paragraph" w:customStyle="1" w:styleId="9F2389861F3F46FA8D266CDFF0D143FB">
    <w:name w:val="9F2389861F3F46FA8D266CDFF0D143FB"/>
  </w:style>
  <w:style w:type="paragraph" w:customStyle="1" w:styleId="C1C44715D50E421FBC88A82248AB7D94">
    <w:name w:val="C1C44715D50E421FBC88A82248AB7D94"/>
  </w:style>
  <w:style w:type="paragraph" w:customStyle="1" w:styleId="05F6DCA289124BF8A78B6F58957FF9F9">
    <w:name w:val="05F6DCA289124BF8A78B6F58957FF9F9"/>
  </w:style>
  <w:style w:type="paragraph" w:customStyle="1" w:styleId="8BFF59068EA54B0CA6D6074AA65619F9">
    <w:name w:val="8BFF59068EA54B0CA6D6074AA65619F9"/>
  </w:style>
  <w:style w:type="paragraph" w:customStyle="1" w:styleId="ED9E34AA4FAC4B1FBF9C483C6811BB0F">
    <w:name w:val="ED9E34AA4FAC4B1FBF9C483C6811BB0F"/>
  </w:style>
  <w:style w:type="paragraph" w:customStyle="1" w:styleId="868581DDC47F48B0A51FA3838514B6C3">
    <w:name w:val="868581DDC47F48B0A51FA3838514B6C3"/>
  </w:style>
  <w:style w:type="paragraph" w:customStyle="1" w:styleId="E649D4F511EC43DDB21F7235D428C907">
    <w:name w:val="E649D4F511EC43DDB21F7235D428C907"/>
  </w:style>
  <w:style w:type="paragraph" w:customStyle="1" w:styleId="344864375519427684E1E3C244797301">
    <w:name w:val="344864375519427684E1E3C24479730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B6A05A12D8041119AD48289E41C36F2">
    <w:name w:val="5B6A05A12D8041119AD48289E41C36F2"/>
  </w:style>
  <w:style w:type="paragraph" w:customStyle="1" w:styleId="D3313DF344F5476B969C7804D7880AC7">
    <w:name w:val="D3313DF344F5476B969C7804D7880AC7"/>
  </w:style>
  <w:style w:type="paragraph" w:customStyle="1" w:styleId="87EA05B5622B471EB2B78FA4B8F4916D">
    <w:name w:val="87EA05B5622B471EB2B78FA4B8F4916D"/>
  </w:style>
  <w:style w:type="paragraph" w:customStyle="1" w:styleId="84D774E2CAD7463BA78BD3A45B3FE4AF">
    <w:name w:val="84D774E2CAD7463BA78BD3A45B3FE4AF"/>
  </w:style>
  <w:style w:type="paragraph" w:customStyle="1" w:styleId="897AAA44425D434E8017F710E7CCF072">
    <w:name w:val="897AAA44425D434E8017F710E7CCF072"/>
  </w:style>
  <w:style w:type="paragraph" w:customStyle="1" w:styleId="1CADCACAA9A24DBC972DAE08B0759DE6">
    <w:name w:val="1CADCACAA9A24DBC972DAE08B0759DE6"/>
  </w:style>
  <w:style w:type="paragraph" w:customStyle="1" w:styleId="EE2DAD2CAE404CCD9995AA94BEFC8F35">
    <w:name w:val="EE2DAD2CAE404CCD9995AA94BEFC8F35"/>
  </w:style>
  <w:style w:type="paragraph" w:customStyle="1" w:styleId="EFB97DFD3F9546FA85EF6CAEC703121D">
    <w:name w:val="EFB97DFD3F9546FA85EF6CAEC703121D"/>
  </w:style>
  <w:style w:type="paragraph" w:customStyle="1" w:styleId="63358FDC513A4C179B17F5BA07C1DA57">
    <w:name w:val="63358FDC513A4C179B17F5BA07C1DA57"/>
  </w:style>
  <w:style w:type="paragraph" w:customStyle="1" w:styleId="08D5F022F5044C799104956B15B11BB8">
    <w:name w:val="08D5F022F5044C799104956B15B11BB8"/>
  </w:style>
  <w:style w:type="paragraph" w:customStyle="1" w:styleId="BC4FFB2BF85F4D22B50B107AADAD5983">
    <w:name w:val="BC4FFB2BF85F4D22B50B107AADAD5983"/>
  </w:style>
  <w:style w:type="paragraph" w:customStyle="1" w:styleId="8887D788AC03457DB787CFB947B1EF2A">
    <w:name w:val="8887D788AC03457DB787CFB947B1EF2A"/>
  </w:style>
  <w:style w:type="paragraph" w:customStyle="1" w:styleId="FB6637BF14744BDEB81889735C5A1435">
    <w:name w:val="FB6637BF14744BDEB81889735C5A1435"/>
  </w:style>
  <w:style w:type="paragraph" w:customStyle="1" w:styleId="AED54547C54E4B1694AA6D32D8B231D2">
    <w:name w:val="AED54547C54E4B1694AA6D32D8B231D2"/>
  </w:style>
  <w:style w:type="paragraph" w:customStyle="1" w:styleId="EED9CB748E5847B7987BF3AC0A81C799">
    <w:name w:val="EED9CB748E5847B7987BF3AC0A81C799"/>
  </w:style>
  <w:style w:type="paragraph" w:customStyle="1" w:styleId="8BA007B66EDB4590828DD26764D8238A">
    <w:name w:val="8BA007B66EDB4590828DD26764D8238A"/>
  </w:style>
  <w:style w:type="paragraph" w:customStyle="1" w:styleId="3AC2035F206C47858251427BE5DEECEE">
    <w:name w:val="3AC2035F206C47858251427BE5DEECEE"/>
  </w:style>
  <w:style w:type="paragraph" w:customStyle="1" w:styleId="34F2742820BF4C228071533BB2E2F05B">
    <w:name w:val="34F2742820BF4C228071533BB2E2F05B"/>
  </w:style>
  <w:style w:type="paragraph" w:customStyle="1" w:styleId="BA23552D89C045F68C877AEF12EC780C">
    <w:name w:val="BA23552D89C045F68C877AEF12EC780C"/>
  </w:style>
  <w:style w:type="paragraph" w:customStyle="1" w:styleId="9153FD00E7B9471A8CAE9AEA374A30A1">
    <w:name w:val="9153FD00E7B9471A8CAE9AEA374A30A1"/>
  </w:style>
  <w:style w:type="paragraph" w:customStyle="1" w:styleId="1C18142A50F24004AC759C07F5EE8BA9">
    <w:name w:val="1C18142A50F24004AC759C07F5EE8BA9"/>
  </w:style>
  <w:style w:type="paragraph" w:customStyle="1" w:styleId="C8F35B1EEAF2440BAA1FBE2F2680609C">
    <w:name w:val="C8F35B1EEAF2440BAA1FBE2F2680609C"/>
  </w:style>
  <w:style w:type="paragraph" w:customStyle="1" w:styleId="909C2A4AA6E643B4B15367A83AA45D24">
    <w:name w:val="909C2A4AA6E643B4B15367A83AA45D24"/>
  </w:style>
  <w:style w:type="paragraph" w:customStyle="1" w:styleId="186E07B1EDD64614AE947BA7E6BF6BA7">
    <w:name w:val="186E07B1EDD64614AE947BA7E6BF6BA7"/>
  </w:style>
  <w:style w:type="paragraph" w:customStyle="1" w:styleId="84EF7FA0674B4B01AE8657D84EDEB34C">
    <w:name w:val="84EF7FA0674B4B01AE8657D84EDEB34C"/>
  </w:style>
  <w:style w:type="paragraph" w:customStyle="1" w:styleId="C6CE5B1855BF42EBB453326AFC2BC5F0">
    <w:name w:val="C6CE5B1855BF42EBB453326AFC2BC5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AppState User</dc:creator>
  <cp:keywords/>
  <dc:description/>
  <cp:lastModifiedBy>Craig, Thomas</cp:lastModifiedBy>
  <cp:revision>1</cp:revision>
  <dcterms:created xsi:type="dcterms:W3CDTF">2019-10-01T14:28:00Z</dcterms:created>
  <dcterms:modified xsi:type="dcterms:W3CDTF">2019-10-01T14:46:00Z</dcterms:modified>
  <cp:category/>
</cp:coreProperties>
</file>